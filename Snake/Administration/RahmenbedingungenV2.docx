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4B810" w14:textId="77777777" w:rsidR="007218D7" w:rsidRDefault="007218D7" w:rsidP="007218D7"/>
    <w:p w14:paraId="7DD5FC99" w14:textId="77777777" w:rsidR="00C90F0A" w:rsidRPr="00C90F0A" w:rsidRDefault="00B0548D" w:rsidP="00C90F0A">
      <w:pPr>
        <w:pStyle w:val="Titel"/>
        <w:tabs>
          <w:tab w:val="left" w:pos="6663"/>
        </w:tabs>
        <w:rPr>
          <w:lang w:val="de-DE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E9A94" wp14:editId="67DCE9A5">
                <wp:simplePos x="0" y="0"/>
                <wp:positionH relativeFrom="column">
                  <wp:posOffset>-5715</wp:posOffset>
                </wp:positionH>
                <wp:positionV relativeFrom="paragraph">
                  <wp:posOffset>267970</wp:posOffset>
                </wp:positionV>
                <wp:extent cx="6480000" cy="0"/>
                <wp:effectExtent l="0" t="0" r="3556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93711" id="Gerader Verbinde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1.1pt" to="509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" strokecolor="black [3213]"/>
            </w:pict>
          </mc:Fallback>
        </mc:AlternateContent>
      </w:r>
      <w:r w:rsidR="003B6346">
        <w:t>Snake the game</w:t>
      </w:r>
      <w:r w:rsidR="00C90F0A">
        <w:tab/>
      </w:r>
      <w:r w:rsidR="00C90F0A" w:rsidRPr="00C90F0A">
        <w:rPr>
          <w:lang w:val="de-DE"/>
        </w:rPr>
        <w:t>Projektauftrag</w:t>
      </w:r>
    </w:p>
    <w:p w14:paraId="15488208" w14:textId="77777777" w:rsidR="007218D7" w:rsidRPr="00C90F0A" w:rsidRDefault="007218D7" w:rsidP="00C90F0A">
      <w:pPr>
        <w:pStyle w:val="Titel"/>
        <w:tabs>
          <w:tab w:val="left" w:pos="7088"/>
        </w:tabs>
        <w:rPr>
          <w:rStyle w:val="Fett"/>
        </w:rPr>
      </w:pPr>
    </w:p>
    <w:p w14:paraId="19B1178B" w14:textId="77777777" w:rsidR="007218D7" w:rsidRPr="004841FD" w:rsidRDefault="007218D7" w:rsidP="007218D7"/>
    <w:p w14:paraId="39E0F089" w14:textId="6C5D1EEB" w:rsidR="007218D7" w:rsidRDefault="00B0548D" w:rsidP="00B0548D">
      <w:pPr>
        <w:tabs>
          <w:tab w:val="left" w:pos="2410"/>
          <w:tab w:val="left" w:pos="7088"/>
        </w:tabs>
        <w:ind w:left="2410" w:hanging="2410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84681" wp14:editId="49F592A9">
                <wp:simplePos x="0" y="0"/>
                <wp:positionH relativeFrom="column">
                  <wp:posOffset>-24765</wp:posOffset>
                </wp:positionH>
                <wp:positionV relativeFrom="paragraph">
                  <wp:posOffset>188595</wp:posOffset>
                </wp:positionV>
                <wp:extent cx="6479540" cy="0"/>
                <wp:effectExtent l="0" t="0" r="3556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8B68C" id="Gerader Verbinde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14.85pt" to="508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" strokecolor="black [3213]"/>
            </w:pict>
          </mc:Fallback>
        </mc:AlternateContent>
      </w:r>
      <w:r w:rsidR="007218D7">
        <w:t>Projektmanager/in:</w:t>
      </w:r>
      <w:r w:rsidR="007218D7">
        <w:tab/>
      </w:r>
      <w:r w:rsidR="003B6346">
        <w:t>Dominik Reindl / Diogo Abreu</w:t>
      </w:r>
      <w:r w:rsidR="00303EEA">
        <w:t xml:space="preserve"> / Ioannis C.</w:t>
      </w:r>
      <w:r w:rsidR="007218D7">
        <w:tab/>
        <w:t>Ausbildungsprojekt</w:t>
      </w:r>
    </w:p>
    <w:p w14:paraId="057884BA" w14:textId="77777777" w:rsidR="00B0548D" w:rsidRDefault="00907048" w:rsidP="00B0548D">
      <w:pPr>
        <w:tabs>
          <w:tab w:val="left" w:pos="2410"/>
          <w:tab w:val="left" w:pos="7088"/>
        </w:tabs>
        <w:ind w:left="2410" w:hanging="2410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C3C87" wp14:editId="07AADBDE">
                <wp:simplePos x="0" y="0"/>
                <wp:positionH relativeFrom="column">
                  <wp:posOffset>-253365</wp:posOffset>
                </wp:positionH>
                <wp:positionV relativeFrom="paragraph">
                  <wp:posOffset>1242060</wp:posOffset>
                </wp:positionV>
                <wp:extent cx="200025" cy="190500"/>
                <wp:effectExtent l="0" t="0" r="2857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083B0" id="Rechteck 13" o:spid="_x0000_s1026" style="position:absolute;margin-left:-19.95pt;margin-top:97.8pt;width:15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" fillcolor="white [3212]" strokecolor="white [3212]" strokeweight="2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7218D7" w14:paraId="3D13E72A" w14:textId="77777777" w:rsidTr="008D312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7B887596" w14:textId="77777777" w:rsidR="007218D7" w:rsidRPr="002C542D" w:rsidRDefault="007218D7" w:rsidP="008D3120">
            <w:pPr>
              <w:spacing w:before="60" w:after="60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1) WAS soll konkret erreicht werden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Ziele und Inhalte</w:t>
            </w:r>
          </w:p>
        </w:tc>
      </w:tr>
      <w:tr w:rsidR="007218D7" w14:paraId="5682C869" w14:textId="77777777" w:rsidTr="0055746E">
        <w:trPr>
          <w:cantSplit/>
        </w:trPr>
        <w:tc>
          <w:tcPr>
            <w:tcW w:w="2384" w:type="dxa"/>
            <w:shd w:val="clear" w:color="auto" w:fill="auto"/>
          </w:tcPr>
          <w:p w14:paraId="3F9810D9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6822" w:type="dxa"/>
            <w:shd w:val="clear" w:color="auto" w:fill="auto"/>
          </w:tcPr>
          <w:p w14:paraId="47CB1F76" w14:textId="77777777" w:rsidR="007218D7" w:rsidRDefault="00573CB7" w:rsidP="002677D8">
            <w:pPr>
              <w:spacing w:before="60" w:after="60"/>
            </w:pPr>
            <w:r>
              <w:t>Diogo und Dominik</w:t>
            </w:r>
            <w:r w:rsidR="00BE7052">
              <w:t xml:space="preserve"> entwickeln</w:t>
            </w:r>
            <w:r w:rsidR="003B6346">
              <w:t xml:space="preserve"> ein spielfähiges „Snake“ Spiel. Am 28. Juni 2017 ist unser Projekt spielbereit und fertig dokumentiert.</w:t>
            </w:r>
            <w:r w:rsidR="00BE7052">
              <w:t xml:space="preserve"> Das Spiel ist für Einzelspieler und muss auf einer einfachen Anzeige</w:t>
            </w:r>
            <w:r w:rsidR="003F4896">
              <w:t xml:space="preserve"> (Beispiel 10 x 10 rote LED)</w:t>
            </w:r>
            <w:r w:rsidR="00BE7052">
              <w:t xml:space="preserve"> spielbar sein.</w:t>
            </w:r>
            <w:r w:rsidR="003F4896">
              <w:t xml:space="preserve"> </w:t>
            </w:r>
            <w:r w:rsidR="00F01DD1">
              <w:t xml:space="preserve">Zur Vereinfachung werden wir den Aufbau auf </w:t>
            </w:r>
            <w:r w:rsidR="00C90F0A">
              <w:t>einer simplen Lochrasterplatine (Anzeige, Eingabe)</w:t>
            </w:r>
            <w:r w:rsidR="00F01DD1">
              <w:t xml:space="preserve"> </w:t>
            </w:r>
            <w:r w:rsidR="002677D8">
              <w:t>realisieren.</w:t>
            </w:r>
            <w:r w:rsidR="00C90F0A">
              <w:t xml:space="preserve"> Nach Möglichkeit</w:t>
            </w:r>
            <w:r w:rsidR="00EA4178">
              <w:t xml:space="preserve"> zusätzlich</w:t>
            </w:r>
            <w:r w:rsidR="00C90F0A">
              <w:t xml:space="preserve"> mit einem Punktestand und Soundeffekte</w:t>
            </w:r>
            <w:r w:rsidR="00EA4178">
              <w:t>n</w:t>
            </w:r>
            <w:r w:rsidR="00C90F0A">
              <w:t>.</w:t>
            </w:r>
          </w:p>
        </w:tc>
      </w:tr>
    </w:tbl>
    <w:p w14:paraId="724F361D" w14:textId="77777777" w:rsidR="007218D7" w:rsidRPr="0055746E" w:rsidRDefault="007218D7" w:rsidP="007218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4415"/>
        <w:gridCol w:w="1276"/>
        <w:gridCol w:w="1131"/>
      </w:tblGrid>
      <w:tr w:rsidR="007218D7" w14:paraId="06F1D54B" w14:textId="77777777" w:rsidTr="008D312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63DBEBCC" w14:textId="77777777" w:rsidR="007218D7" w:rsidRPr="002C542D" w:rsidRDefault="00BE7052" w:rsidP="008D3120">
            <w:pPr>
              <w:spacing w:before="60" w:after="60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2</w:t>
            </w:r>
            <w:r w:rsidR="007218D7">
              <w:rPr>
                <w:b/>
                <w:bCs/>
              </w:rPr>
              <w:t>) WIE können die Ziele erreicht werden</w:t>
            </w:r>
            <w:r w:rsidR="007218D7" w:rsidRPr="00E210C2">
              <w:rPr>
                <w:b/>
                <w:bCs/>
              </w:rPr>
              <w:t xml:space="preserve">? </w:t>
            </w:r>
            <w:r w:rsidR="007218D7" w:rsidRPr="00E210C2">
              <w:rPr>
                <w:b/>
                <w:bCs/>
              </w:rPr>
              <w:sym w:font="Wingdings" w:char="F0E0"/>
            </w:r>
            <w:r w:rsidR="007218D7" w:rsidRPr="00E210C2">
              <w:rPr>
                <w:b/>
                <w:bCs/>
              </w:rPr>
              <w:t xml:space="preserve"> </w:t>
            </w:r>
            <w:r w:rsidR="007218D7">
              <w:rPr>
                <w:b/>
                <w:bCs/>
              </w:rPr>
              <w:t>Projektstruktur</w:t>
            </w:r>
          </w:p>
        </w:tc>
      </w:tr>
      <w:tr w:rsidR="007218D7" w14:paraId="50E04654" w14:textId="77777777" w:rsidTr="008D3120"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06904C1B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Teilziel</w:t>
            </w:r>
          </w:p>
        </w:tc>
        <w:tc>
          <w:tcPr>
            <w:tcW w:w="6822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8C46193" w14:textId="77777777" w:rsidR="007218D7" w:rsidRDefault="007218D7" w:rsidP="00606348">
            <w:pPr>
              <w:tabs>
                <w:tab w:val="left" w:pos="4486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Arbeitspakete </w:t>
            </w:r>
            <w:r>
              <w:rPr>
                <w:b/>
                <w:bCs/>
              </w:rPr>
              <w:tab/>
              <w:t>Aufwand [Std]</w:t>
            </w:r>
          </w:p>
        </w:tc>
      </w:tr>
      <w:tr w:rsidR="007218D7" w14:paraId="645A07BA" w14:textId="77777777" w:rsidTr="00753EAC">
        <w:tc>
          <w:tcPr>
            <w:tcW w:w="6799" w:type="dxa"/>
            <w:gridSpan w:val="2"/>
          </w:tcPr>
          <w:p w14:paraId="46F6DD01" w14:textId="77777777" w:rsidR="007218D7" w:rsidRDefault="007218D7" w:rsidP="008D3120">
            <w:pPr>
              <w:spacing w:before="60" w:after="60"/>
              <w:ind w:left="310"/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7895D10" w14:textId="77777777" w:rsidR="007218D7" w:rsidRDefault="007218D7" w:rsidP="008D3120">
            <w:pPr>
              <w:spacing w:before="60" w:after="60"/>
            </w:pPr>
            <w:r>
              <w:t>Schätzung</w:t>
            </w:r>
          </w:p>
        </w:tc>
        <w:tc>
          <w:tcPr>
            <w:tcW w:w="1131" w:type="dxa"/>
            <w:tcBorders>
              <w:left w:val="single" w:sz="4" w:space="0" w:color="auto"/>
            </w:tcBorders>
          </w:tcPr>
          <w:p w14:paraId="3BC3DF4B" w14:textId="77777777" w:rsidR="007218D7" w:rsidRDefault="007218D7" w:rsidP="008D3120">
            <w:pPr>
              <w:spacing w:before="60" w:after="60"/>
              <w:ind w:left="310"/>
            </w:pPr>
            <w:r>
              <w:t>Ist</w:t>
            </w:r>
          </w:p>
        </w:tc>
      </w:tr>
      <w:tr w:rsidR="007218D7" w14:paraId="1A2EA539" w14:textId="77777777" w:rsidTr="00D829BD"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6CE74F59" w14:textId="77777777" w:rsidR="007218D7" w:rsidRDefault="00BF09E3" w:rsidP="002E2508">
            <w:pPr>
              <w:spacing w:before="60" w:after="60"/>
              <w:rPr>
                <w:b/>
                <w:bCs/>
              </w:rPr>
            </w:pPr>
            <w:r>
              <w:t>Konzept erstellen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00DBEEF0" w14:textId="77777777" w:rsidR="001A4A16" w:rsidRDefault="001A4A16" w:rsidP="002E2508">
            <w:pPr>
              <w:spacing w:before="60" w:after="60"/>
            </w:pPr>
            <w:r>
              <w:t>-</w:t>
            </w:r>
            <w:r w:rsidR="003F4896">
              <w:t xml:space="preserve"> </w:t>
            </w:r>
            <w:r w:rsidR="002E2508">
              <w:t>Definition vom Spiel</w:t>
            </w:r>
          </w:p>
          <w:p w14:paraId="106A2C5B" w14:textId="77777777" w:rsidR="001A4A16" w:rsidRDefault="002E2508" w:rsidP="002E2508">
            <w:pPr>
              <w:spacing w:before="60" w:after="60"/>
            </w:pPr>
            <w:r>
              <w:t>-</w:t>
            </w:r>
            <w:r w:rsidR="003F4896">
              <w:t xml:space="preserve"> </w:t>
            </w:r>
            <w:r w:rsidR="001A4A16">
              <w:t>Bedienung</w:t>
            </w:r>
          </w:p>
          <w:p w14:paraId="54345741" w14:textId="77777777" w:rsidR="001A4A16" w:rsidRDefault="001A4A16" w:rsidP="002E2508">
            <w:pPr>
              <w:spacing w:before="60" w:after="60"/>
            </w:pPr>
            <w:r>
              <w:t>-</w:t>
            </w:r>
            <w:r w:rsidR="003F4896">
              <w:t xml:space="preserve"> Anzeige</w:t>
            </w:r>
            <w:r w:rsidR="002E2508">
              <w:t xml:space="preserve"> (LCD, LED Matrix)</w:t>
            </w:r>
          </w:p>
          <w:p w14:paraId="770446CB" w14:textId="77777777" w:rsidR="002E2508" w:rsidRDefault="001A4A16" w:rsidP="002E2508">
            <w:pPr>
              <w:spacing w:before="60" w:after="60"/>
            </w:pPr>
            <w:r>
              <w:t>-</w:t>
            </w:r>
            <w:r w:rsidR="003F4896">
              <w:t xml:space="preserve"> </w:t>
            </w:r>
            <w:r w:rsidR="002E2508">
              <w:t>Schnittstellen</w:t>
            </w:r>
            <w:r w:rsidR="003F4896">
              <w:t xml:space="preserve"> (Arduino, Anzeige)</w:t>
            </w:r>
          </w:p>
          <w:p w14:paraId="7A1CCABC" w14:textId="77777777" w:rsidR="003F4896" w:rsidRDefault="003F4896" w:rsidP="002E2508">
            <w:pPr>
              <w:spacing w:before="60" w:after="60"/>
            </w:pPr>
            <w:r>
              <w:t>- Hardware planen</w:t>
            </w:r>
          </w:p>
          <w:p w14:paraId="3D9A8B34" w14:textId="77777777" w:rsidR="003F4896" w:rsidRDefault="003F4896" w:rsidP="002E2508">
            <w:pPr>
              <w:spacing w:before="60" w:after="60"/>
            </w:pPr>
            <w:r>
              <w:t>- Testfälle definieren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CDB1BEF" w14:textId="77777777" w:rsidR="003B6346" w:rsidRDefault="003F4896" w:rsidP="00D829BD">
            <w:pPr>
              <w:spacing w:before="60" w:after="60"/>
              <w:ind w:left="360"/>
            </w:pPr>
            <w:r>
              <w:t>5</w:t>
            </w:r>
            <w:r w:rsidR="003B6346">
              <w:t xml:space="preserve"> Tag</w:t>
            </w:r>
            <w:r w:rsidR="00BA6864">
              <w:t>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2CCB9C0F" w14:textId="77777777" w:rsidR="007218D7" w:rsidRDefault="007218D7" w:rsidP="002E2508">
            <w:pPr>
              <w:spacing w:before="60" w:after="60"/>
            </w:pPr>
          </w:p>
        </w:tc>
      </w:tr>
      <w:tr w:rsidR="002F0342" w14:paraId="1EE7D0BD" w14:textId="77777777" w:rsidTr="00D829BD"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0A8530E9" w14:textId="77777777" w:rsidR="002F0342" w:rsidRPr="002C27B0" w:rsidRDefault="002F0342" w:rsidP="002F0342">
            <w:pPr>
              <w:spacing w:before="60" w:after="60"/>
              <w:rPr>
                <w:noProof/>
              </w:rPr>
            </w:pPr>
            <w:r>
              <w:t>Hardware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32B20CC6" w14:textId="77777777" w:rsidR="002F0342" w:rsidRDefault="002F0342" w:rsidP="002F0342">
            <w:pPr>
              <w:tabs>
                <w:tab w:val="left" w:pos="1227"/>
              </w:tabs>
              <w:spacing w:before="60" w:after="60"/>
            </w:pPr>
            <w:r>
              <w:t>Hardware anfertigen:</w:t>
            </w:r>
            <w:r>
              <w:br/>
              <w:t>- Eingabe</w:t>
            </w:r>
          </w:p>
          <w:p w14:paraId="73A0CF42" w14:textId="77777777" w:rsidR="002F0342" w:rsidRDefault="002F0342" w:rsidP="002F0342">
            <w:pPr>
              <w:tabs>
                <w:tab w:val="left" w:pos="1227"/>
                <w:tab w:val="left" w:pos="1369"/>
              </w:tabs>
              <w:spacing w:before="60" w:after="60"/>
            </w:pPr>
            <w:r>
              <w:t>- Anzeige</w:t>
            </w:r>
          </w:p>
          <w:p w14:paraId="7B3C142E" w14:textId="77777777" w:rsidR="002F0342" w:rsidRDefault="002F0342" w:rsidP="002F0342">
            <w:pPr>
              <w:tabs>
                <w:tab w:val="left" w:pos="1227"/>
                <w:tab w:val="left" w:pos="1369"/>
              </w:tabs>
              <w:spacing w:before="60" w:after="60"/>
            </w:pPr>
            <w:r>
              <w:t>- Shield auf Lochrasterplatine</w:t>
            </w:r>
          </w:p>
          <w:p w14:paraId="4ADF16A1" w14:textId="77777777" w:rsidR="002F0342" w:rsidRDefault="002F0342" w:rsidP="002F0342">
            <w:pPr>
              <w:tabs>
                <w:tab w:val="left" w:pos="1227"/>
                <w:tab w:val="left" w:pos="1369"/>
              </w:tabs>
              <w:spacing w:before="60" w:after="60"/>
            </w:pPr>
            <w:r>
              <w:t>- Gehäuse fertigen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B740A4F" w14:textId="77777777" w:rsidR="002F0342" w:rsidRDefault="002F0342" w:rsidP="002F0342">
            <w:pPr>
              <w:spacing w:before="60" w:after="60"/>
              <w:ind w:left="360"/>
            </w:pPr>
            <w:r>
              <w:t>4 Tage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5DBC6126" w14:textId="77777777" w:rsidR="002F0342" w:rsidRDefault="002F0342" w:rsidP="002F0342">
            <w:pPr>
              <w:spacing w:before="60" w:after="60"/>
            </w:pPr>
          </w:p>
        </w:tc>
      </w:tr>
      <w:tr w:rsidR="002F0342" w14:paraId="53FB81A3" w14:textId="77777777" w:rsidTr="00D829BD"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3E3FA5A6" w14:textId="77777777" w:rsidR="002F0342" w:rsidRDefault="002F0342" w:rsidP="002F0342">
            <w:pPr>
              <w:spacing w:before="60" w:after="60"/>
              <w:rPr>
                <w:b/>
                <w:bCs/>
              </w:rPr>
            </w:pPr>
            <w:r>
              <w:t>Software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2AC2939E" w14:textId="77777777" w:rsidR="002F0342" w:rsidRDefault="002F0342" w:rsidP="002F0342">
            <w:pPr>
              <w:spacing w:before="60" w:after="60"/>
            </w:pPr>
            <w:r>
              <w:t>- Softwarekonzept erstellen</w:t>
            </w:r>
          </w:p>
          <w:p w14:paraId="05A5E4BA" w14:textId="77777777" w:rsidR="002F0342" w:rsidRDefault="002F0342" w:rsidP="002F0342">
            <w:pPr>
              <w:spacing w:before="60" w:after="60"/>
            </w:pPr>
            <w:r>
              <w:t xml:space="preserve">- Bestehende Software </w:t>
            </w:r>
            <w:r w:rsidRPr="003F4896">
              <w:t>evaluieren</w:t>
            </w:r>
            <w:r>
              <w:t>.</w:t>
            </w:r>
          </w:p>
          <w:p w14:paraId="48445C42" w14:textId="77777777" w:rsidR="002F0342" w:rsidRDefault="002F0342" w:rsidP="002F0342">
            <w:pPr>
              <w:spacing w:before="60" w:after="60"/>
            </w:pPr>
            <w:r>
              <w:t>- Entscheidung Neuentwicklung /</w:t>
            </w:r>
            <w:r>
              <w:br/>
              <w:t xml:space="preserve">  Übernehmen bestehender Software.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1941BA9" w14:textId="77777777" w:rsidR="002F0342" w:rsidRDefault="002F0342" w:rsidP="002F0342">
            <w:pPr>
              <w:spacing w:before="60" w:after="60"/>
              <w:ind w:left="360"/>
            </w:pPr>
            <w:r>
              <w:t>6 Tage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29F5C10B" w14:textId="77777777" w:rsidR="002F0342" w:rsidRDefault="002F0342" w:rsidP="002F0342">
            <w:pPr>
              <w:spacing w:before="60" w:after="60"/>
            </w:pPr>
          </w:p>
        </w:tc>
      </w:tr>
      <w:tr w:rsidR="002F0342" w14:paraId="42908F1C" w14:textId="77777777" w:rsidTr="00D829BD">
        <w:trPr>
          <w:trHeight w:val="70"/>
        </w:trPr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72A929DC" w14:textId="77777777" w:rsidR="002F0342" w:rsidRDefault="002F0342" w:rsidP="002F0342">
            <w:pPr>
              <w:spacing w:before="60" w:after="60"/>
              <w:rPr>
                <w:b/>
                <w:bCs/>
              </w:rPr>
            </w:pPr>
            <w:r>
              <w:t>Zusammenführen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5EB7C4C5" w14:textId="77777777" w:rsidR="002F0342" w:rsidRDefault="002F0342" w:rsidP="002F0342">
            <w:pPr>
              <w:spacing w:before="60" w:after="60"/>
            </w:pPr>
            <w:r>
              <w:t>Endprodukt aufbauen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B04B07A" w14:textId="77777777" w:rsidR="002F0342" w:rsidRDefault="002F0342" w:rsidP="002F0342">
            <w:pPr>
              <w:spacing w:before="60" w:after="60"/>
              <w:ind w:left="360"/>
            </w:pPr>
            <w:r>
              <w:t>3 Tage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0DF31C47" w14:textId="77777777" w:rsidR="002F0342" w:rsidRDefault="002F0342" w:rsidP="002F0342">
            <w:pPr>
              <w:spacing w:before="60" w:after="60"/>
            </w:pPr>
          </w:p>
        </w:tc>
      </w:tr>
      <w:tr w:rsidR="002F0342" w14:paraId="0A8F731B" w14:textId="77777777" w:rsidTr="00D829BD"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3ECEEB4E" w14:textId="77777777" w:rsidR="002F0342" w:rsidRDefault="002F0342" w:rsidP="002F0342">
            <w:pPr>
              <w:spacing w:before="60" w:after="60"/>
              <w:rPr>
                <w:b/>
                <w:bCs/>
              </w:rPr>
            </w:pPr>
            <w:r>
              <w:t>Endprodukt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2325E9C7" w14:textId="77777777" w:rsidR="002F0342" w:rsidRDefault="002F0342" w:rsidP="002F0342">
            <w:pPr>
              <w:spacing w:before="60" w:after="60"/>
            </w:pPr>
            <w:r>
              <w:t>Testdurchlauf / Korrekturen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08633FD" w14:textId="77777777" w:rsidR="002F0342" w:rsidRDefault="002F0342" w:rsidP="002F0342">
            <w:pPr>
              <w:spacing w:before="60" w:after="60"/>
              <w:ind w:left="360"/>
            </w:pPr>
            <w:r>
              <w:t>5 Tage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37852955" w14:textId="77777777" w:rsidR="002F0342" w:rsidRDefault="002F0342" w:rsidP="002F0342">
            <w:pPr>
              <w:spacing w:before="60" w:after="60"/>
            </w:pPr>
          </w:p>
        </w:tc>
      </w:tr>
    </w:tbl>
    <w:p w14:paraId="3C3F8DDA" w14:textId="77777777" w:rsidR="00267C19" w:rsidRDefault="00267C1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265"/>
        <w:gridCol w:w="2301"/>
        <w:gridCol w:w="2302"/>
      </w:tblGrid>
      <w:tr w:rsidR="007218D7" w14:paraId="2917A826" w14:textId="77777777" w:rsidTr="008D312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6D31C321" w14:textId="77777777" w:rsidR="007218D7" w:rsidRPr="002C542D" w:rsidRDefault="00BE7052" w:rsidP="008D3120">
            <w:pPr>
              <w:spacing w:before="60" w:after="60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lastRenderedPageBreak/>
              <w:t>3</w:t>
            </w:r>
            <w:r w:rsidR="007218D7">
              <w:rPr>
                <w:b/>
                <w:bCs/>
              </w:rPr>
              <w:t xml:space="preserve">) </w:t>
            </w:r>
            <w:r w:rsidR="007218D7" w:rsidRPr="00E210C2">
              <w:rPr>
                <w:b/>
                <w:bCs/>
              </w:rPr>
              <w:t xml:space="preserve">Bis </w:t>
            </w:r>
            <w:r w:rsidR="007218D7">
              <w:rPr>
                <w:b/>
                <w:bCs/>
              </w:rPr>
              <w:t>WANN</w:t>
            </w:r>
            <w:r w:rsidR="007218D7" w:rsidRPr="00E210C2">
              <w:rPr>
                <w:b/>
                <w:bCs/>
              </w:rPr>
              <w:t xml:space="preserve">? </w:t>
            </w:r>
            <w:r w:rsidR="007218D7" w:rsidRPr="00E210C2">
              <w:rPr>
                <w:b/>
                <w:bCs/>
              </w:rPr>
              <w:sym w:font="Wingdings" w:char="F0E0"/>
            </w:r>
            <w:r w:rsidR="007218D7" w:rsidRPr="00E210C2">
              <w:rPr>
                <w:b/>
                <w:bCs/>
              </w:rPr>
              <w:t xml:space="preserve"> Meilensteine und Termine</w:t>
            </w:r>
          </w:p>
        </w:tc>
      </w:tr>
      <w:tr w:rsidR="007218D7" w14:paraId="6587A05D" w14:textId="77777777" w:rsidTr="00BF09E3">
        <w:trPr>
          <w:cantSplit/>
        </w:trPr>
        <w:tc>
          <w:tcPr>
            <w:tcW w:w="2338" w:type="dxa"/>
          </w:tcPr>
          <w:p w14:paraId="0B9A87A9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Projektstart:</w:t>
            </w:r>
          </w:p>
        </w:tc>
        <w:tc>
          <w:tcPr>
            <w:tcW w:w="2265" w:type="dxa"/>
          </w:tcPr>
          <w:p w14:paraId="4253074E" w14:textId="77777777" w:rsidR="007218D7" w:rsidRDefault="00D70D02" w:rsidP="008D3120">
            <w:pPr>
              <w:spacing w:before="60" w:after="60"/>
            </w:pPr>
            <w:r>
              <w:t>08.05.2017</w:t>
            </w:r>
          </w:p>
        </w:tc>
        <w:tc>
          <w:tcPr>
            <w:tcW w:w="2301" w:type="dxa"/>
          </w:tcPr>
          <w:p w14:paraId="064C1BEC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Projektende:</w:t>
            </w:r>
          </w:p>
        </w:tc>
        <w:tc>
          <w:tcPr>
            <w:tcW w:w="2302" w:type="dxa"/>
            <w:vAlign w:val="center"/>
          </w:tcPr>
          <w:p w14:paraId="30D7E562" w14:textId="77777777" w:rsidR="007218D7" w:rsidRDefault="00BF09E3" w:rsidP="00BF09E3">
            <w:pPr>
              <w:spacing w:before="60" w:after="60"/>
            </w:pPr>
            <w:r>
              <w:t xml:space="preserve">    </w:t>
            </w:r>
            <w:r w:rsidR="00D70D02">
              <w:t>28.06.2017</w:t>
            </w:r>
          </w:p>
        </w:tc>
      </w:tr>
      <w:tr w:rsidR="007218D7" w14:paraId="0793080D" w14:textId="77777777" w:rsidTr="00BF09E3">
        <w:tc>
          <w:tcPr>
            <w:tcW w:w="2338" w:type="dxa"/>
          </w:tcPr>
          <w:p w14:paraId="1F1FFFBB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Meilensteine:</w:t>
            </w:r>
          </w:p>
        </w:tc>
        <w:tc>
          <w:tcPr>
            <w:tcW w:w="4566" w:type="dxa"/>
            <w:gridSpan w:val="2"/>
          </w:tcPr>
          <w:p w14:paraId="29A26AA6" w14:textId="77777777" w:rsidR="007218D7" w:rsidRDefault="002F0342" w:rsidP="007218D7">
            <w:pPr>
              <w:numPr>
                <w:ilvl w:val="0"/>
                <w:numId w:val="34"/>
              </w:numPr>
              <w:spacing w:before="60" w:after="60"/>
              <w:ind w:left="310" w:hanging="219"/>
            </w:pPr>
            <w:r>
              <w:t>Fertigstellung Konzept</w:t>
            </w:r>
          </w:p>
          <w:p w14:paraId="56E2213E" w14:textId="77777777" w:rsidR="002F0342" w:rsidRDefault="002F0342" w:rsidP="002F0342">
            <w:pPr>
              <w:numPr>
                <w:ilvl w:val="0"/>
                <w:numId w:val="34"/>
              </w:numPr>
              <w:spacing w:before="60" w:after="60"/>
              <w:ind w:left="310" w:hanging="219"/>
            </w:pPr>
            <w:r>
              <w:t>Fertigstellung der Hardware</w:t>
            </w:r>
          </w:p>
          <w:p w14:paraId="3C22378B" w14:textId="77777777" w:rsidR="002E2508" w:rsidRDefault="002F0342" w:rsidP="002E2508">
            <w:pPr>
              <w:numPr>
                <w:ilvl w:val="0"/>
                <w:numId w:val="34"/>
              </w:numPr>
              <w:spacing w:before="60" w:after="60"/>
              <w:ind w:left="310" w:hanging="219"/>
            </w:pPr>
            <w:r>
              <w:t>Fertigstellung der Soft</w:t>
            </w:r>
            <w:r w:rsidR="002E2508">
              <w:t>ware</w:t>
            </w:r>
          </w:p>
          <w:p w14:paraId="07B9982E" w14:textId="77777777" w:rsidR="007218D7" w:rsidRDefault="00D70D02" w:rsidP="00D70D02">
            <w:pPr>
              <w:numPr>
                <w:ilvl w:val="0"/>
                <w:numId w:val="34"/>
              </w:numPr>
              <w:spacing w:before="60" w:after="60"/>
              <w:ind w:left="310" w:hanging="219"/>
            </w:pPr>
            <w:r>
              <w:t>Endprodukt vorzeigen</w:t>
            </w:r>
          </w:p>
        </w:tc>
        <w:tc>
          <w:tcPr>
            <w:tcW w:w="2302" w:type="dxa"/>
            <w:vAlign w:val="center"/>
          </w:tcPr>
          <w:p w14:paraId="760FD787" w14:textId="77777777" w:rsidR="002F0342" w:rsidRDefault="002F0342" w:rsidP="00BF09E3">
            <w:pPr>
              <w:spacing w:before="60" w:after="60"/>
              <w:ind w:left="310"/>
            </w:pPr>
            <w:r>
              <w:t>17.05.2017</w:t>
            </w:r>
          </w:p>
          <w:p w14:paraId="58CC466F" w14:textId="77777777" w:rsidR="007218D7" w:rsidRDefault="00267C19" w:rsidP="00BF09E3">
            <w:pPr>
              <w:spacing w:before="60" w:after="60"/>
              <w:ind w:left="310"/>
            </w:pPr>
            <w:r>
              <w:t>31.05.2017</w:t>
            </w:r>
          </w:p>
          <w:p w14:paraId="2FB6FBD9" w14:textId="77777777" w:rsidR="00267C19" w:rsidRDefault="00267C19" w:rsidP="00BF09E3">
            <w:pPr>
              <w:spacing w:before="60" w:after="60"/>
              <w:ind w:left="310"/>
            </w:pPr>
            <w:r>
              <w:t>07.06.2017</w:t>
            </w:r>
          </w:p>
          <w:p w14:paraId="19E88069" w14:textId="77777777" w:rsidR="00267C19" w:rsidRDefault="00267C19" w:rsidP="00BF09E3">
            <w:pPr>
              <w:spacing w:before="60" w:after="60"/>
              <w:ind w:left="310"/>
            </w:pPr>
            <w:r>
              <w:t>26.06.2017</w:t>
            </w:r>
          </w:p>
        </w:tc>
      </w:tr>
    </w:tbl>
    <w:p w14:paraId="2EA88E46" w14:textId="77777777" w:rsidR="007218D7" w:rsidRDefault="007218D7" w:rsidP="007218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7218D7" w14:paraId="6E7B43CE" w14:textId="77777777" w:rsidTr="008D3120">
        <w:trPr>
          <w:cantSplit/>
        </w:trPr>
        <w:tc>
          <w:tcPr>
            <w:tcW w:w="9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66EC13" w14:textId="77777777" w:rsidR="007218D7" w:rsidRPr="002C27B0" w:rsidRDefault="00BE7052" w:rsidP="0006471E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218D7">
              <w:rPr>
                <w:b/>
                <w:bCs/>
              </w:rPr>
              <w:t>) WAS wird ausgeklammert</w:t>
            </w:r>
            <w:r w:rsidR="007218D7" w:rsidRPr="00E210C2">
              <w:rPr>
                <w:b/>
                <w:bCs/>
              </w:rPr>
              <w:t>?</w:t>
            </w:r>
            <w:r w:rsidR="007218D7">
              <w:rPr>
                <w:b/>
                <w:bCs/>
              </w:rPr>
              <w:t xml:space="preserve"> Wo lauern Risiken?</w:t>
            </w:r>
            <w:r w:rsidR="007218D7" w:rsidRPr="00E210C2">
              <w:rPr>
                <w:b/>
                <w:bCs/>
              </w:rPr>
              <w:t xml:space="preserve"> </w:t>
            </w:r>
            <w:r w:rsidR="007218D7" w:rsidRPr="00E210C2">
              <w:rPr>
                <w:b/>
                <w:bCs/>
              </w:rPr>
              <w:sym w:font="Wingdings" w:char="F0E0"/>
            </w:r>
            <w:r w:rsidR="007218D7" w:rsidRPr="00E210C2">
              <w:rPr>
                <w:b/>
                <w:bCs/>
              </w:rPr>
              <w:t xml:space="preserve"> </w:t>
            </w:r>
            <w:r w:rsidR="007218D7">
              <w:rPr>
                <w:b/>
                <w:bCs/>
              </w:rPr>
              <w:t>Zielabgrenzung</w:t>
            </w:r>
          </w:p>
        </w:tc>
      </w:tr>
      <w:tr w:rsidR="007218D7" w14:paraId="39E830FF" w14:textId="77777777" w:rsidTr="008D3120">
        <w:trPr>
          <w:cantSplit/>
        </w:trPr>
        <w:tc>
          <w:tcPr>
            <w:tcW w:w="2384" w:type="dxa"/>
          </w:tcPr>
          <w:p w14:paraId="09E52ACD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Nicht-Ziele / </w:t>
            </w:r>
            <w:r>
              <w:rPr>
                <w:b/>
                <w:bCs/>
              </w:rPr>
              <w:br/>
              <w:t>Nicht-Inhalte:</w:t>
            </w:r>
          </w:p>
        </w:tc>
        <w:tc>
          <w:tcPr>
            <w:tcW w:w="6822" w:type="dxa"/>
          </w:tcPr>
          <w:p w14:paraId="37A7C2C7" w14:textId="77777777" w:rsidR="00BF09E3" w:rsidRDefault="00AD5A50" w:rsidP="00E60CE7">
            <w:pPr>
              <w:pStyle w:val="Listenabsatz"/>
              <w:numPr>
                <w:ilvl w:val="0"/>
                <w:numId w:val="40"/>
              </w:numPr>
              <w:spacing w:before="60" w:after="60"/>
            </w:pPr>
            <w:r>
              <w:t>Entwicklung von Anzeige</w:t>
            </w:r>
          </w:p>
        </w:tc>
      </w:tr>
      <w:tr w:rsidR="007218D7" w14:paraId="39BFF7AB" w14:textId="77777777" w:rsidTr="008D3120">
        <w:trPr>
          <w:cantSplit/>
        </w:trPr>
        <w:tc>
          <w:tcPr>
            <w:tcW w:w="2384" w:type="dxa"/>
          </w:tcPr>
          <w:p w14:paraId="1BAC8546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6822" w:type="dxa"/>
          </w:tcPr>
          <w:p w14:paraId="448191B7" w14:textId="77777777" w:rsidR="007218D7" w:rsidRDefault="0006471E" w:rsidP="000332F2">
            <w:pPr>
              <w:pStyle w:val="Listenabsatz"/>
              <w:numPr>
                <w:ilvl w:val="0"/>
                <w:numId w:val="39"/>
              </w:numPr>
              <w:spacing w:before="60" w:after="60"/>
            </w:pPr>
            <w:r>
              <w:t>Softwarekomplexität</w:t>
            </w:r>
            <w:r w:rsidR="002F0342">
              <w:t>, Krankheit von MA</w:t>
            </w:r>
          </w:p>
        </w:tc>
      </w:tr>
    </w:tbl>
    <w:p w14:paraId="148D1AF7" w14:textId="77777777" w:rsidR="007218D7" w:rsidRDefault="007218D7" w:rsidP="007218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9"/>
        <w:gridCol w:w="6817"/>
      </w:tblGrid>
      <w:tr w:rsidR="007218D7" w14:paraId="10E537F7" w14:textId="77777777" w:rsidTr="008D312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04501FEB" w14:textId="77777777" w:rsidR="007218D7" w:rsidRDefault="007218D7" w:rsidP="008D3120">
            <w:pPr>
              <w:spacing w:before="60" w:after="60"/>
            </w:pPr>
            <w:r>
              <w:rPr>
                <w:b/>
                <w:bCs/>
              </w:rPr>
              <w:t xml:space="preserve">7) WIEVIEL? </w:t>
            </w:r>
            <w:r w:rsidRPr="0098266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Projektbudget und Wirtschaftlichkeit</w:t>
            </w:r>
          </w:p>
        </w:tc>
      </w:tr>
      <w:tr w:rsidR="007218D7" w14:paraId="6991F436" w14:textId="77777777" w:rsidTr="008D3120">
        <w:trPr>
          <w:cantSplit/>
        </w:trPr>
        <w:tc>
          <w:tcPr>
            <w:tcW w:w="2389" w:type="dxa"/>
          </w:tcPr>
          <w:p w14:paraId="44A0BE0B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6817" w:type="dxa"/>
          </w:tcPr>
          <w:p w14:paraId="65A7987E" w14:textId="77777777" w:rsidR="007218D7" w:rsidRDefault="00E60CE7" w:rsidP="0006471E">
            <w:pPr>
              <w:pStyle w:val="Listenabsatz"/>
              <w:numPr>
                <w:ilvl w:val="0"/>
                <w:numId w:val="39"/>
              </w:numPr>
              <w:spacing w:before="60" w:after="60"/>
            </w:pPr>
            <w:r>
              <w:t>Ein</w:t>
            </w:r>
            <w:r w:rsidR="00BF09E3">
              <w:t>en Informatiker zur Softwareentwicklung</w:t>
            </w:r>
          </w:p>
        </w:tc>
      </w:tr>
    </w:tbl>
    <w:p w14:paraId="1F529EAD" w14:textId="77777777" w:rsidR="007218D7" w:rsidRDefault="007218D7" w:rsidP="007218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801"/>
      </w:tblGrid>
      <w:tr w:rsidR="007218D7" w14:paraId="6FE0806A" w14:textId="77777777" w:rsidTr="008D3120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3F9E0B45" w14:textId="77777777" w:rsidR="007218D7" w:rsidRDefault="007218D7" w:rsidP="0006471E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Projektfreigabe:</w:t>
            </w:r>
          </w:p>
        </w:tc>
        <w:tc>
          <w:tcPr>
            <w:tcW w:w="6801" w:type="dxa"/>
          </w:tcPr>
          <w:p w14:paraId="2D23274A" w14:textId="77777777" w:rsidR="007218D7" w:rsidRDefault="007218D7" w:rsidP="008D3120">
            <w:pPr>
              <w:tabs>
                <w:tab w:val="right" w:pos="6661"/>
              </w:tabs>
              <w:spacing w:before="60" w:after="60"/>
            </w:pPr>
          </w:p>
          <w:p w14:paraId="38A717D4" w14:textId="77777777" w:rsidR="007218D7" w:rsidRDefault="007218D7" w:rsidP="008D3120">
            <w:pPr>
              <w:tabs>
                <w:tab w:val="right" w:pos="6661"/>
              </w:tabs>
              <w:spacing w:before="60" w:after="60"/>
            </w:pPr>
          </w:p>
          <w:p w14:paraId="7D49E09A" w14:textId="5233BCCB" w:rsidR="007218D7" w:rsidRDefault="007218D7" w:rsidP="008D3120">
            <w:pPr>
              <w:tabs>
                <w:tab w:val="right" w:pos="6661"/>
              </w:tabs>
              <w:spacing w:before="60" w:after="60"/>
            </w:pPr>
            <w:r>
              <w:t>........................................</w:t>
            </w:r>
            <w:r>
              <w:tab/>
              <w:t>...</w:t>
            </w:r>
            <w:r w:rsidR="00303EEA">
              <w:t>..............</w:t>
            </w:r>
            <w:r>
              <w:t>.....................................</w:t>
            </w:r>
          </w:p>
          <w:p w14:paraId="163A63D1" w14:textId="581FB9AF" w:rsidR="007218D7" w:rsidRDefault="00145F1A" w:rsidP="008D3120">
            <w:pPr>
              <w:tabs>
                <w:tab w:val="right" w:pos="6661"/>
              </w:tabs>
              <w:spacing w:before="60" w:after="60"/>
            </w:pPr>
            <w:r>
              <w:t>08.05.2017</w:t>
            </w:r>
            <w:r w:rsidR="007218D7">
              <w:tab/>
            </w:r>
          </w:p>
          <w:p w14:paraId="591403BE" w14:textId="5C067D1F" w:rsidR="007218D7" w:rsidRDefault="00145F1A" w:rsidP="00145F1A">
            <w:pPr>
              <w:tabs>
                <w:tab w:val="right" w:pos="6661"/>
              </w:tabs>
              <w:spacing w:before="60" w:after="60"/>
            </w:pPr>
            <w:r>
              <w:t>Urs Häsler</w:t>
            </w:r>
            <w:r w:rsidR="007218D7">
              <w:tab/>
            </w:r>
            <w:r w:rsidR="00303EEA">
              <w:t xml:space="preserve">Ioannis </w:t>
            </w:r>
            <w:proofErr w:type="spellStart"/>
            <w:r w:rsidR="00303EEA">
              <w:t>C.</w:t>
            </w:r>
            <w:r>
              <w:t>Dominik</w:t>
            </w:r>
            <w:proofErr w:type="spellEnd"/>
            <w:r>
              <w:t xml:space="preserve"> R.</w:t>
            </w:r>
            <w:r w:rsidR="00AB12C2">
              <w:t xml:space="preserve"> /</w:t>
            </w:r>
            <w:r>
              <w:t xml:space="preserve"> Diogo A.</w:t>
            </w:r>
          </w:p>
        </w:tc>
      </w:tr>
    </w:tbl>
    <w:p w14:paraId="12AB4E08" w14:textId="77777777" w:rsidR="004760A0" w:rsidRPr="00714F8A" w:rsidRDefault="004760A0" w:rsidP="00714F8A">
      <w:pPr>
        <w:tabs>
          <w:tab w:val="left" w:pos="1830"/>
          <w:tab w:val="left" w:pos="7320"/>
        </w:tabs>
      </w:pPr>
    </w:p>
    <w:sectPr w:rsidR="004760A0" w:rsidRPr="00714F8A" w:rsidSect="0096242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41" w:right="1274" w:bottom="851" w:left="1134" w:header="90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657E4" w14:textId="77777777" w:rsidR="006609FF" w:rsidRDefault="006609FF" w:rsidP="004121C1">
      <w:r>
        <w:separator/>
      </w:r>
    </w:p>
  </w:endnote>
  <w:endnote w:type="continuationSeparator" w:id="0">
    <w:p w14:paraId="39D68ECF" w14:textId="77777777" w:rsidR="006609FF" w:rsidRDefault="006609FF" w:rsidP="0041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Bold">
    <w:altName w:val="Arial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6A195" w14:textId="77777777" w:rsidR="005D0DE3" w:rsidRPr="002E1E3A" w:rsidRDefault="005D0DE3" w:rsidP="005D0DE3">
    <w:pPr>
      <w:pStyle w:val="Fuzeile"/>
      <w:tabs>
        <w:tab w:val="left" w:pos="6946"/>
      </w:tabs>
      <w:rPr>
        <w:sz w:val="20"/>
      </w:rPr>
    </w:pPr>
    <w:r w:rsidRPr="002E1E3A">
      <w:rPr>
        <w:sz w:val="20"/>
      </w:rPr>
      <w:fldChar w:fldCharType="begin"/>
    </w:r>
    <w:r w:rsidRPr="002E1E3A">
      <w:rPr>
        <w:sz w:val="20"/>
      </w:rPr>
      <w:instrText xml:space="preserve"> FILENAME  \p  \* MERGEFORMAT </w:instrText>
    </w:r>
    <w:r w:rsidRPr="002E1E3A">
      <w:rPr>
        <w:sz w:val="20"/>
      </w:rPr>
      <w:fldChar w:fldCharType="separate"/>
    </w:r>
    <w:r w:rsidR="00907048">
      <w:rPr>
        <w:noProof/>
        <w:sz w:val="20"/>
      </w:rPr>
      <w:t>P:\Arbeit\Projekte\Snake the Game\Rahmenbedingungen.docx</w:t>
    </w:r>
    <w:r w:rsidRPr="002E1E3A">
      <w:rPr>
        <w:noProof/>
        <w:sz w:val="20"/>
      </w:rPr>
      <w:fldChar w:fldCharType="end"/>
    </w:r>
    <w:r w:rsidRPr="002E1E3A">
      <w:rPr>
        <w:sz w:val="20"/>
      </w:rPr>
      <w:t xml:space="preserve"> </w:t>
    </w:r>
    <w:r w:rsidRPr="002E1E3A">
      <w:rPr>
        <w:sz w:val="20"/>
      </w:rPr>
      <w:tab/>
    </w:r>
    <w:r w:rsidRPr="00303EEA">
      <w:rPr>
        <w:sz w:val="20"/>
        <w:lang w:val="de-CH"/>
      </w:rPr>
      <w:tab/>
    </w:r>
    <w:r w:rsidRPr="002E1E3A">
      <w:rPr>
        <w:sz w:val="20"/>
      </w:rPr>
      <w:t>S</w:t>
    </w:r>
    <w:r w:rsidRPr="002E1E3A">
      <w:rPr>
        <w:sz w:val="20"/>
      </w:rPr>
      <w:fldChar w:fldCharType="begin"/>
    </w:r>
    <w:r w:rsidRPr="002E1E3A">
      <w:rPr>
        <w:sz w:val="20"/>
      </w:rPr>
      <w:instrText xml:space="preserve"> PAGE </w:instrText>
    </w:r>
    <w:r w:rsidRPr="002E1E3A">
      <w:rPr>
        <w:sz w:val="20"/>
      </w:rPr>
      <w:fldChar w:fldCharType="separate"/>
    </w:r>
    <w:r w:rsidR="002F0342">
      <w:rPr>
        <w:noProof/>
        <w:sz w:val="20"/>
      </w:rPr>
      <w:t>2</w:t>
    </w:r>
    <w:r w:rsidRPr="002E1E3A">
      <w:rPr>
        <w:sz w:val="20"/>
      </w:rPr>
      <w:fldChar w:fldCharType="end"/>
    </w:r>
    <w:r w:rsidRPr="002E1E3A">
      <w:rPr>
        <w:sz w:val="20"/>
      </w:rPr>
      <w:t xml:space="preserve"> / </w:t>
    </w:r>
    <w:r w:rsidRPr="002E1E3A">
      <w:rPr>
        <w:sz w:val="20"/>
      </w:rPr>
      <w:fldChar w:fldCharType="begin"/>
    </w:r>
    <w:r w:rsidRPr="002E1E3A">
      <w:rPr>
        <w:sz w:val="20"/>
      </w:rPr>
      <w:instrText xml:space="preserve"> NUMPAGES </w:instrText>
    </w:r>
    <w:r w:rsidRPr="002E1E3A">
      <w:rPr>
        <w:sz w:val="20"/>
      </w:rPr>
      <w:fldChar w:fldCharType="separate"/>
    </w:r>
    <w:r w:rsidR="002F0342">
      <w:rPr>
        <w:noProof/>
        <w:sz w:val="20"/>
      </w:rPr>
      <w:t>2</w:t>
    </w:r>
    <w:r w:rsidRPr="002E1E3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38E8A" w14:textId="77777777" w:rsidR="001F5102" w:rsidRPr="002E1E3A" w:rsidRDefault="004760A0" w:rsidP="002E1E3A">
    <w:pPr>
      <w:pStyle w:val="Fuzeile"/>
      <w:tabs>
        <w:tab w:val="left" w:pos="6946"/>
      </w:tabs>
      <w:rPr>
        <w:sz w:val="20"/>
      </w:rPr>
    </w:pPr>
    <w:r w:rsidRPr="002E1E3A">
      <w:rPr>
        <w:sz w:val="20"/>
      </w:rPr>
      <w:fldChar w:fldCharType="begin"/>
    </w:r>
    <w:r w:rsidRPr="002E1E3A">
      <w:rPr>
        <w:sz w:val="20"/>
      </w:rPr>
      <w:instrText xml:space="preserve"> FILENAME  \p  \* MERGEFORMAT </w:instrText>
    </w:r>
    <w:r w:rsidRPr="002E1E3A">
      <w:rPr>
        <w:sz w:val="20"/>
      </w:rPr>
      <w:fldChar w:fldCharType="separate"/>
    </w:r>
    <w:r w:rsidR="00907048">
      <w:rPr>
        <w:noProof/>
        <w:sz w:val="20"/>
      </w:rPr>
      <w:t>P:\Arbeit\Projekte\Snake the Game\Rahmenbedingungen.docx</w:t>
    </w:r>
    <w:r w:rsidRPr="002E1E3A">
      <w:rPr>
        <w:noProof/>
        <w:sz w:val="20"/>
      </w:rPr>
      <w:fldChar w:fldCharType="end"/>
    </w:r>
    <w:r w:rsidR="001F5102" w:rsidRPr="002E1E3A">
      <w:rPr>
        <w:sz w:val="20"/>
      </w:rPr>
      <w:t xml:space="preserve"> </w:t>
    </w:r>
    <w:r w:rsidR="001F5102" w:rsidRPr="002E1E3A">
      <w:rPr>
        <w:sz w:val="20"/>
      </w:rPr>
      <w:tab/>
    </w:r>
    <w:r w:rsidR="001F5102" w:rsidRPr="002E1E3A">
      <w:rPr>
        <w:sz w:val="20"/>
      </w:rPr>
      <w:tab/>
      <w:t>S</w:t>
    </w:r>
    <w:r w:rsidR="001F5102" w:rsidRPr="002E1E3A">
      <w:rPr>
        <w:sz w:val="20"/>
      </w:rPr>
      <w:fldChar w:fldCharType="begin"/>
    </w:r>
    <w:r w:rsidR="001F5102" w:rsidRPr="002E1E3A">
      <w:rPr>
        <w:sz w:val="20"/>
      </w:rPr>
      <w:instrText xml:space="preserve"> PAGE </w:instrText>
    </w:r>
    <w:r w:rsidR="001F5102" w:rsidRPr="002E1E3A">
      <w:rPr>
        <w:sz w:val="20"/>
      </w:rPr>
      <w:fldChar w:fldCharType="separate"/>
    </w:r>
    <w:r w:rsidR="002F0342">
      <w:rPr>
        <w:noProof/>
        <w:sz w:val="20"/>
      </w:rPr>
      <w:t>1</w:t>
    </w:r>
    <w:r w:rsidR="001F5102" w:rsidRPr="002E1E3A">
      <w:rPr>
        <w:sz w:val="20"/>
      </w:rPr>
      <w:fldChar w:fldCharType="end"/>
    </w:r>
    <w:r w:rsidR="001F5102" w:rsidRPr="002E1E3A">
      <w:rPr>
        <w:sz w:val="20"/>
      </w:rPr>
      <w:t xml:space="preserve"> / </w:t>
    </w:r>
    <w:r w:rsidR="0080101F" w:rsidRPr="002E1E3A">
      <w:rPr>
        <w:sz w:val="20"/>
      </w:rPr>
      <w:fldChar w:fldCharType="begin"/>
    </w:r>
    <w:r w:rsidR="0080101F" w:rsidRPr="002E1E3A">
      <w:rPr>
        <w:sz w:val="20"/>
      </w:rPr>
      <w:instrText xml:space="preserve"> NUMPAGES </w:instrText>
    </w:r>
    <w:r w:rsidR="0080101F" w:rsidRPr="002E1E3A">
      <w:rPr>
        <w:sz w:val="20"/>
      </w:rPr>
      <w:fldChar w:fldCharType="separate"/>
    </w:r>
    <w:r w:rsidR="002F0342">
      <w:rPr>
        <w:noProof/>
        <w:sz w:val="20"/>
      </w:rPr>
      <w:t>2</w:t>
    </w:r>
    <w:r w:rsidR="0080101F" w:rsidRPr="002E1E3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FF68F" w14:textId="77777777" w:rsidR="006609FF" w:rsidRDefault="006609FF" w:rsidP="004121C1">
      <w:r>
        <w:separator/>
      </w:r>
    </w:p>
  </w:footnote>
  <w:footnote w:type="continuationSeparator" w:id="0">
    <w:p w14:paraId="5DF2AF27" w14:textId="77777777" w:rsidR="006609FF" w:rsidRDefault="006609FF" w:rsidP="00412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F82F7C" w14:paraId="729B3DA4" w14:textId="77777777">
      <w:trPr>
        <w:cantSplit/>
        <w:trHeight w:hRule="exact" w:val="1077"/>
      </w:trPr>
      <w:tc>
        <w:tcPr>
          <w:tcW w:w="5387" w:type="dxa"/>
        </w:tcPr>
        <w:p w14:paraId="562821D2" w14:textId="77777777" w:rsidR="00F82F7C" w:rsidRDefault="00303EEA">
          <w:pPr>
            <w:pStyle w:val="scfstandard"/>
          </w:pPr>
          <w:r>
            <w:fldChar w:fldCharType="begin"/>
          </w:r>
          <w:r>
            <w:instrText xml:space="preserve"> REF scf_marke  \* MERGEFORMAT </w:instrText>
          </w:r>
          <w:r>
            <w:fldChar w:fldCharType="separate"/>
          </w:r>
          <w:r w:rsidR="00907048">
            <w:rPr>
              <w:lang w:val="de-CH" w:eastAsia="de-CH"/>
            </w:rPr>
            <w:drawing>
              <wp:inline distT="0" distB="0" distL="0" distR="0" wp14:anchorId="073BC9D2" wp14:editId="1BBA2514">
                <wp:extent cx="1438275" cy="228600"/>
                <wp:effectExtent l="19050" t="0" r="9525" b="0"/>
                <wp:docPr id="15" name="Bild 2" descr="sie_logo_black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e_logo_black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de-CH" w:eastAsia="de-CH"/>
            </w:rPr>
            <w:fldChar w:fldCharType="end"/>
          </w:r>
        </w:p>
      </w:tc>
      <w:tc>
        <w:tcPr>
          <w:tcW w:w="4820" w:type="dxa"/>
        </w:tcPr>
        <w:p w14:paraId="5CA64B15" w14:textId="77777777" w:rsidR="00F82F7C" w:rsidRDefault="00F82F7C">
          <w:pPr>
            <w:pStyle w:val="scfZweitekopfzeile"/>
          </w:pPr>
        </w:p>
      </w:tc>
    </w:tr>
  </w:tbl>
  <w:p w14:paraId="4898B4B0" w14:textId="77777777" w:rsidR="00F82F7C" w:rsidRDefault="00F82F7C" w:rsidP="00D069A2">
    <w:pPr>
      <w:pStyle w:val="scfZweitekopfzeile"/>
      <w:spacing w:line="14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30"/>
      <w:gridCol w:w="2977"/>
    </w:tblGrid>
    <w:tr w:rsidR="00F82F7C" w14:paraId="2BAD2A01" w14:textId="77777777" w:rsidTr="00A53FCB">
      <w:trPr>
        <w:cantSplit/>
        <w:trHeight w:hRule="exact" w:val="709"/>
      </w:trPr>
      <w:tc>
        <w:tcPr>
          <w:tcW w:w="7230" w:type="dxa"/>
        </w:tcPr>
        <w:p w14:paraId="4D6C5A54" w14:textId="77777777" w:rsidR="00F82F7C" w:rsidRDefault="006609FF">
          <w:pPr>
            <w:pStyle w:val="scfstandard"/>
          </w:pPr>
          <w:bookmarkStart w:id="0" w:name="scf_marke"/>
          <w:r>
            <w:rPr>
              <w:lang w:val="de-CH" w:eastAsia="de-CH"/>
            </w:rPr>
            <w:drawing>
              <wp:inline distT="0" distB="0" distL="0" distR="0" wp14:anchorId="40C17870" wp14:editId="593641A5">
                <wp:extent cx="1438275" cy="228600"/>
                <wp:effectExtent l="19050" t="0" r="9525" b="0"/>
                <wp:docPr id="38" name="Bild 2" descr="sie_logo_black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e_logo_black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2977" w:type="dxa"/>
        </w:tcPr>
        <w:p w14:paraId="50D237A2" w14:textId="77777777" w:rsidR="00F82F7C" w:rsidRDefault="006D539B" w:rsidP="00D069A2">
          <w:pPr>
            <w:pStyle w:val="scfstandard"/>
          </w:pPr>
          <w:r>
            <w:t>Berufsbildung - Elektroniker</w:t>
          </w:r>
        </w:p>
      </w:tc>
    </w:tr>
  </w:tbl>
  <w:p w14:paraId="2D312E46" w14:textId="77777777" w:rsidR="00F82F7C" w:rsidRDefault="00772834" w:rsidP="00D069A2">
    <w:pPr>
      <w:pStyle w:val="scfstandard"/>
      <w:spacing w:line="14" w:lineRule="exact"/>
    </w:pPr>
    <w:r>
      <w:rPr>
        <w:lang w:val="de-CH" w:eastAsia="de-CH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181326F" wp14:editId="2478777C">
              <wp:simplePos x="0" y="0"/>
              <wp:positionH relativeFrom="page">
                <wp:posOffset>521970</wp:posOffset>
              </wp:positionH>
              <wp:positionV relativeFrom="page">
                <wp:posOffset>3600450</wp:posOffset>
              </wp:positionV>
              <wp:extent cx="75565" cy="179705"/>
              <wp:effectExtent l="0" t="0" r="2540" b="127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E7F00" w14:textId="77777777" w:rsidR="00F82F7C" w:rsidRDefault="00F82F7C" w:rsidP="004121C1">
                          <w: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132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.1pt;margin-top:283.5pt;width:5.95pt;height:14.1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" stroked="f">
              <v:textbox inset="0,0,0,0">
                <w:txbxContent>
                  <w:p w14:paraId="348E7F00" w14:textId="77777777" w:rsidR="00F82F7C" w:rsidRDefault="00F82F7C" w:rsidP="004121C1">
                    <w: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5DE9A9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C" style="width:10.75pt;height:10.75pt;visibility:visible;mso-wrap-style:square" o:bullet="t">
        <v:imagedata r:id="rId1" o:title="C"/>
      </v:shape>
    </w:pict>
  </w:numPicBullet>
  <w:abstractNum w:abstractNumId="0" w15:restartNumberingAfterBreak="0">
    <w:nsid w:val="FFFFFF7C"/>
    <w:multiLevelType w:val="singleLevel"/>
    <w:tmpl w:val="8104E2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AF64BD"/>
    <w:multiLevelType w:val="multilevel"/>
    <w:tmpl w:val="380C94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9355D7"/>
    <w:multiLevelType w:val="hybridMultilevel"/>
    <w:tmpl w:val="E6C229D8"/>
    <w:lvl w:ilvl="0" w:tplc="D8C4540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07BB0"/>
    <w:multiLevelType w:val="hybridMultilevel"/>
    <w:tmpl w:val="6C509172"/>
    <w:lvl w:ilvl="0" w:tplc="106A326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1041"/>
    <w:multiLevelType w:val="hybridMultilevel"/>
    <w:tmpl w:val="6E2CE758"/>
    <w:lvl w:ilvl="0" w:tplc="EB781C62">
      <w:start w:val="1"/>
      <w:numFmt w:val="decimal"/>
      <w:lvlText w:val="%1."/>
      <w:lvlJc w:val="left"/>
      <w:pPr>
        <w:ind w:left="795" w:hanging="360"/>
      </w:pPr>
    </w:lvl>
    <w:lvl w:ilvl="1" w:tplc="08070019">
      <w:start w:val="1"/>
      <w:numFmt w:val="lowerLetter"/>
      <w:lvlText w:val="%2."/>
      <w:lvlJc w:val="left"/>
      <w:pPr>
        <w:ind w:left="1515" w:hanging="360"/>
      </w:pPr>
    </w:lvl>
    <w:lvl w:ilvl="2" w:tplc="0807001B" w:tentative="1">
      <w:start w:val="1"/>
      <w:numFmt w:val="lowerRoman"/>
      <w:lvlText w:val="%3."/>
      <w:lvlJc w:val="right"/>
      <w:pPr>
        <w:ind w:left="2235" w:hanging="180"/>
      </w:pPr>
    </w:lvl>
    <w:lvl w:ilvl="3" w:tplc="0807000F" w:tentative="1">
      <w:start w:val="1"/>
      <w:numFmt w:val="decimal"/>
      <w:lvlText w:val="%4."/>
      <w:lvlJc w:val="left"/>
      <w:pPr>
        <w:ind w:left="2955" w:hanging="360"/>
      </w:pPr>
    </w:lvl>
    <w:lvl w:ilvl="4" w:tplc="08070019" w:tentative="1">
      <w:start w:val="1"/>
      <w:numFmt w:val="lowerLetter"/>
      <w:lvlText w:val="%5."/>
      <w:lvlJc w:val="left"/>
      <w:pPr>
        <w:ind w:left="3675" w:hanging="360"/>
      </w:pPr>
    </w:lvl>
    <w:lvl w:ilvl="5" w:tplc="0807001B" w:tentative="1">
      <w:start w:val="1"/>
      <w:numFmt w:val="lowerRoman"/>
      <w:lvlText w:val="%6."/>
      <w:lvlJc w:val="right"/>
      <w:pPr>
        <w:ind w:left="4395" w:hanging="180"/>
      </w:pPr>
    </w:lvl>
    <w:lvl w:ilvl="6" w:tplc="0807000F" w:tentative="1">
      <w:start w:val="1"/>
      <w:numFmt w:val="decimal"/>
      <w:lvlText w:val="%7."/>
      <w:lvlJc w:val="left"/>
      <w:pPr>
        <w:ind w:left="5115" w:hanging="360"/>
      </w:pPr>
    </w:lvl>
    <w:lvl w:ilvl="7" w:tplc="08070019" w:tentative="1">
      <w:start w:val="1"/>
      <w:numFmt w:val="lowerLetter"/>
      <w:lvlText w:val="%8."/>
      <w:lvlJc w:val="left"/>
      <w:pPr>
        <w:ind w:left="5835" w:hanging="360"/>
      </w:pPr>
    </w:lvl>
    <w:lvl w:ilvl="8" w:tplc="08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C1D4DB1"/>
    <w:multiLevelType w:val="hybridMultilevel"/>
    <w:tmpl w:val="88AEF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AE8"/>
    <w:multiLevelType w:val="multilevel"/>
    <w:tmpl w:val="6BF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473E5"/>
    <w:multiLevelType w:val="hybridMultilevel"/>
    <w:tmpl w:val="7DC46250"/>
    <w:lvl w:ilvl="0" w:tplc="0F1889F8">
      <w:start w:val="3"/>
      <w:numFmt w:val="bullet"/>
      <w:lvlText w:val="-"/>
      <w:lvlJc w:val="left"/>
      <w:pPr>
        <w:ind w:left="67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8" w15:restartNumberingAfterBreak="0">
    <w:nsid w:val="1F3311B3"/>
    <w:multiLevelType w:val="hybridMultilevel"/>
    <w:tmpl w:val="4894E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533A"/>
    <w:multiLevelType w:val="hybridMultilevel"/>
    <w:tmpl w:val="2C981E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09FD"/>
    <w:multiLevelType w:val="hybridMultilevel"/>
    <w:tmpl w:val="C8C84B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E4FB6"/>
    <w:multiLevelType w:val="hybridMultilevel"/>
    <w:tmpl w:val="8AC64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55135"/>
    <w:multiLevelType w:val="hybridMultilevel"/>
    <w:tmpl w:val="359C17C4"/>
    <w:lvl w:ilvl="0" w:tplc="08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7000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4" w15:restartNumberingAfterBreak="0">
    <w:nsid w:val="2A3B4898"/>
    <w:multiLevelType w:val="hybridMultilevel"/>
    <w:tmpl w:val="54906B14"/>
    <w:lvl w:ilvl="0" w:tplc="0807000F">
      <w:start w:val="1"/>
      <w:numFmt w:val="decimal"/>
      <w:lvlText w:val="%1."/>
      <w:lvlJc w:val="left"/>
      <w:pPr>
        <w:ind w:left="1069" w:hanging="360"/>
      </w:pPr>
    </w:lvl>
    <w:lvl w:ilvl="1" w:tplc="08070019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FE76982"/>
    <w:multiLevelType w:val="hybridMultilevel"/>
    <w:tmpl w:val="C9E0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B305E"/>
    <w:multiLevelType w:val="hybridMultilevel"/>
    <w:tmpl w:val="9B1E4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B5E78"/>
    <w:multiLevelType w:val="multilevel"/>
    <w:tmpl w:val="C8F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43B8A"/>
    <w:multiLevelType w:val="multilevel"/>
    <w:tmpl w:val="CE72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F41CD"/>
    <w:multiLevelType w:val="multilevel"/>
    <w:tmpl w:val="2AA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571FB"/>
    <w:multiLevelType w:val="hybridMultilevel"/>
    <w:tmpl w:val="F280A9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02676"/>
    <w:multiLevelType w:val="multilevel"/>
    <w:tmpl w:val="0526CB6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9181309"/>
    <w:multiLevelType w:val="hybridMultilevel"/>
    <w:tmpl w:val="C8D2A7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400F1"/>
    <w:multiLevelType w:val="hybridMultilevel"/>
    <w:tmpl w:val="B84025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8528B"/>
    <w:multiLevelType w:val="hybridMultilevel"/>
    <w:tmpl w:val="C9D4515A"/>
    <w:lvl w:ilvl="0" w:tplc="62BAFA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C780C"/>
    <w:multiLevelType w:val="hybridMultilevel"/>
    <w:tmpl w:val="6FA46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6024A"/>
    <w:multiLevelType w:val="hybridMultilevel"/>
    <w:tmpl w:val="01465180"/>
    <w:lvl w:ilvl="0" w:tplc="D8C4540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A6E0D"/>
    <w:multiLevelType w:val="hybridMultilevel"/>
    <w:tmpl w:val="566CD3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F034B"/>
    <w:multiLevelType w:val="hybridMultilevel"/>
    <w:tmpl w:val="169EEE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56747"/>
    <w:multiLevelType w:val="hybridMultilevel"/>
    <w:tmpl w:val="CB88DA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874C3"/>
    <w:multiLevelType w:val="hybridMultilevel"/>
    <w:tmpl w:val="F0C8BE70"/>
    <w:lvl w:ilvl="0" w:tplc="41D60DA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558E0"/>
    <w:multiLevelType w:val="hybridMultilevel"/>
    <w:tmpl w:val="A0F8F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41688"/>
    <w:multiLevelType w:val="hybridMultilevel"/>
    <w:tmpl w:val="3656E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E4A36"/>
    <w:multiLevelType w:val="multilevel"/>
    <w:tmpl w:val="760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173CF"/>
    <w:multiLevelType w:val="hybridMultilevel"/>
    <w:tmpl w:val="1FCE7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B043F"/>
    <w:multiLevelType w:val="hybridMultilevel"/>
    <w:tmpl w:val="100294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434F2"/>
    <w:multiLevelType w:val="hybridMultilevel"/>
    <w:tmpl w:val="CAD84B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A526D"/>
    <w:multiLevelType w:val="hybridMultilevel"/>
    <w:tmpl w:val="C87CC4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C78AF"/>
    <w:multiLevelType w:val="hybridMultilevel"/>
    <w:tmpl w:val="65526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7E36"/>
    <w:multiLevelType w:val="hybridMultilevel"/>
    <w:tmpl w:val="EAB014D6"/>
    <w:lvl w:ilvl="0" w:tplc="E258E3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E2D39"/>
    <w:multiLevelType w:val="hybridMultilevel"/>
    <w:tmpl w:val="254E7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19"/>
  </w:num>
  <w:num w:numId="4">
    <w:abstractNumId w:val="18"/>
  </w:num>
  <w:num w:numId="5">
    <w:abstractNumId w:val="33"/>
  </w:num>
  <w:num w:numId="6">
    <w:abstractNumId w:val="6"/>
  </w:num>
  <w:num w:numId="7">
    <w:abstractNumId w:val="35"/>
  </w:num>
  <w:num w:numId="8">
    <w:abstractNumId w:val="5"/>
  </w:num>
  <w:num w:numId="9">
    <w:abstractNumId w:val="11"/>
  </w:num>
  <w:num w:numId="10">
    <w:abstractNumId w:val="38"/>
  </w:num>
  <w:num w:numId="11">
    <w:abstractNumId w:val="27"/>
  </w:num>
  <w:num w:numId="12">
    <w:abstractNumId w:val="34"/>
  </w:num>
  <w:num w:numId="13">
    <w:abstractNumId w:val="12"/>
  </w:num>
  <w:num w:numId="14">
    <w:abstractNumId w:val="25"/>
  </w:num>
  <w:num w:numId="15">
    <w:abstractNumId w:val="15"/>
  </w:num>
  <w:num w:numId="16">
    <w:abstractNumId w:val="31"/>
  </w:num>
  <w:num w:numId="17">
    <w:abstractNumId w:val="36"/>
  </w:num>
  <w:num w:numId="18">
    <w:abstractNumId w:val="37"/>
  </w:num>
  <w:num w:numId="19">
    <w:abstractNumId w:val="23"/>
  </w:num>
  <w:num w:numId="20">
    <w:abstractNumId w:val="20"/>
  </w:num>
  <w:num w:numId="21">
    <w:abstractNumId w:val="40"/>
  </w:num>
  <w:num w:numId="22">
    <w:abstractNumId w:val="32"/>
  </w:num>
  <w:num w:numId="23">
    <w:abstractNumId w:val="9"/>
  </w:num>
  <w:num w:numId="24">
    <w:abstractNumId w:val="8"/>
  </w:num>
  <w:num w:numId="25">
    <w:abstractNumId w:val="22"/>
  </w:num>
  <w:num w:numId="26">
    <w:abstractNumId w:val="10"/>
  </w:num>
  <w:num w:numId="27">
    <w:abstractNumId w:val="16"/>
  </w:num>
  <w:num w:numId="28">
    <w:abstractNumId w:val="29"/>
  </w:num>
  <w:num w:numId="29">
    <w:abstractNumId w:val="1"/>
  </w:num>
  <w:num w:numId="30">
    <w:abstractNumId w:val="0"/>
  </w:num>
  <w:num w:numId="31">
    <w:abstractNumId w:val="4"/>
  </w:num>
  <w:num w:numId="32">
    <w:abstractNumId w:val="14"/>
  </w:num>
  <w:num w:numId="33">
    <w:abstractNumId w:val="21"/>
  </w:num>
  <w:num w:numId="34">
    <w:abstractNumId w:val="13"/>
  </w:num>
  <w:num w:numId="35">
    <w:abstractNumId w:val="39"/>
  </w:num>
  <w:num w:numId="36">
    <w:abstractNumId w:val="30"/>
  </w:num>
  <w:num w:numId="37">
    <w:abstractNumId w:val="26"/>
  </w:num>
  <w:num w:numId="38">
    <w:abstractNumId w:val="2"/>
  </w:num>
  <w:num w:numId="39">
    <w:abstractNumId w:val="7"/>
  </w:num>
  <w:num w:numId="40">
    <w:abstractNumId w:val="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39B"/>
    <w:rsid w:val="000332F2"/>
    <w:rsid w:val="0006471E"/>
    <w:rsid w:val="00083748"/>
    <w:rsid w:val="000B0313"/>
    <w:rsid w:val="000E5676"/>
    <w:rsid w:val="000F0994"/>
    <w:rsid w:val="000F78A6"/>
    <w:rsid w:val="001026EF"/>
    <w:rsid w:val="001174F7"/>
    <w:rsid w:val="001379E5"/>
    <w:rsid w:val="00145F1A"/>
    <w:rsid w:val="001A4A16"/>
    <w:rsid w:val="001F5102"/>
    <w:rsid w:val="002135EC"/>
    <w:rsid w:val="002404A4"/>
    <w:rsid w:val="002468B3"/>
    <w:rsid w:val="002677D8"/>
    <w:rsid w:val="00267C19"/>
    <w:rsid w:val="00270C31"/>
    <w:rsid w:val="00275E57"/>
    <w:rsid w:val="00277B35"/>
    <w:rsid w:val="002A6B08"/>
    <w:rsid w:val="002E1E3A"/>
    <w:rsid w:val="002E2508"/>
    <w:rsid w:val="002F0342"/>
    <w:rsid w:val="00303EEA"/>
    <w:rsid w:val="003050F1"/>
    <w:rsid w:val="003408FE"/>
    <w:rsid w:val="00347CCB"/>
    <w:rsid w:val="003B6346"/>
    <w:rsid w:val="003C67A6"/>
    <w:rsid w:val="003C763E"/>
    <w:rsid w:val="003F4896"/>
    <w:rsid w:val="004121C1"/>
    <w:rsid w:val="00433EFA"/>
    <w:rsid w:val="00456864"/>
    <w:rsid w:val="004716EC"/>
    <w:rsid w:val="004760A0"/>
    <w:rsid w:val="00477307"/>
    <w:rsid w:val="004C4EEE"/>
    <w:rsid w:val="004E1D96"/>
    <w:rsid w:val="004E628B"/>
    <w:rsid w:val="0055746E"/>
    <w:rsid w:val="00573CB7"/>
    <w:rsid w:val="00576B45"/>
    <w:rsid w:val="005A164F"/>
    <w:rsid w:val="005A4D72"/>
    <w:rsid w:val="005B0628"/>
    <w:rsid w:val="005B0BD0"/>
    <w:rsid w:val="005C6FE9"/>
    <w:rsid w:val="005D0DE3"/>
    <w:rsid w:val="005E4CD5"/>
    <w:rsid w:val="00606348"/>
    <w:rsid w:val="006344DC"/>
    <w:rsid w:val="006609FF"/>
    <w:rsid w:val="0067410D"/>
    <w:rsid w:val="006778C2"/>
    <w:rsid w:val="006A4F69"/>
    <w:rsid w:val="006B7519"/>
    <w:rsid w:val="006D539B"/>
    <w:rsid w:val="00714006"/>
    <w:rsid w:val="00714F8A"/>
    <w:rsid w:val="007218D7"/>
    <w:rsid w:val="007234F0"/>
    <w:rsid w:val="00753EAC"/>
    <w:rsid w:val="00772834"/>
    <w:rsid w:val="00773BFA"/>
    <w:rsid w:val="007A48EF"/>
    <w:rsid w:val="007A5972"/>
    <w:rsid w:val="007D2FCB"/>
    <w:rsid w:val="0080101F"/>
    <w:rsid w:val="008636B5"/>
    <w:rsid w:val="00897DD2"/>
    <w:rsid w:val="008B4D4F"/>
    <w:rsid w:val="00907048"/>
    <w:rsid w:val="00950353"/>
    <w:rsid w:val="0096242D"/>
    <w:rsid w:val="009B2109"/>
    <w:rsid w:val="009C6503"/>
    <w:rsid w:val="009E2A41"/>
    <w:rsid w:val="00A01D07"/>
    <w:rsid w:val="00A24413"/>
    <w:rsid w:val="00A3085E"/>
    <w:rsid w:val="00A42B7D"/>
    <w:rsid w:val="00A53FCB"/>
    <w:rsid w:val="00A624DC"/>
    <w:rsid w:val="00A90E36"/>
    <w:rsid w:val="00AB12C2"/>
    <w:rsid w:val="00AD5A50"/>
    <w:rsid w:val="00AF3E4F"/>
    <w:rsid w:val="00B0548D"/>
    <w:rsid w:val="00B53E5E"/>
    <w:rsid w:val="00B56FBC"/>
    <w:rsid w:val="00BA6864"/>
    <w:rsid w:val="00BE7052"/>
    <w:rsid w:val="00BF09E3"/>
    <w:rsid w:val="00C7651A"/>
    <w:rsid w:val="00C90F0A"/>
    <w:rsid w:val="00CB092D"/>
    <w:rsid w:val="00CE4883"/>
    <w:rsid w:val="00CF2106"/>
    <w:rsid w:val="00D06638"/>
    <w:rsid w:val="00D069A2"/>
    <w:rsid w:val="00D70D02"/>
    <w:rsid w:val="00D829BD"/>
    <w:rsid w:val="00D93A09"/>
    <w:rsid w:val="00DE56D8"/>
    <w:rsid w:val="00E038D6"/>
    <w:rsid w:val="00E1412A"/>
    <w:rsid w:val="00E24308"/>
    <w:rsid w:val="00E25C76"/>
    <w:rsid w:val="00E60CE7"/>
    <w:rsid w:val="00E81407"/>
    <w:rsid w:val="00EA4178"/>
    <w:rsid w:val="00F01DD1"/>
    <w:rsid w:val="00F0242F"/>
    <w:rsid w:val="00F62A59"/>
    <w:rsid w:val="00F82F7C"/>
    <w:rsid w:val="00FB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4B716FB"/>
  <w15:docId w15:val="{DD145B5D-03C2-4131-B5F1-98901981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121C1"/>
    <w:rPr>
      <w:rFonts w:ascii="Arial" w:hAnsi="Arial"/>
      <w:sz w:val="24"/>
      <w:szCs w:val="24"/>
    </w:rPr>
  </w:style>
  <w:style w:type="paragraph" w:styleId="berschrift1">
    <w:name w:val="heading 1"/>
    <w:basedOn w:val="scfbrieftext"/>
    <w:next w:val="scfbrieftext"/>
    <w:qFormat/>
    <w:rsid w:val="004760A0"/>
    <w:pPr>
      <w:keepNext/>
      <w:numPr>
        <w:numId w:val="33"/>
      </w:numPr>
      <w:outlineLvl w:val="0"/>
    </w:pPr>
    <w:rPr>
      <w:rFonts w:cs="Arial"/>
      <w:b/>
      <w:bCs/>
      <w:sz w:val="28"/>
      <w:szCs w:val="24"/>
      <w:lang w:eastAsia="de-CH"/>
    </w:rPr>
  </w:style>
  <w:style w:type="paragraph" w:styleId="berschrift2">
    <w:name w:val="heading 2"/>
    <w:basedOn w:val="scfbrieftext"/>
    <w:next w:val="scfbrieftext"/>
    <w:qFormat/>
    <w:rsid w:val="004760A0"/>
    <w:pPr>
      <w:keepNext/>
      <w:numPr>
        <w:ilvl w:val="1"/>
        <w:numId w:val="33"/>
      </w:numPr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cfbrieftext"/>
    <w:next w:val="scfbrieftext"/>
    <w:uiPriority w:val="9"/>
    <w:qFormat/>
    <w:rsid w:val="002135EC"/>
    <w:pPr>
      <w:keepNext/>
      <w:numPr>
        <w:ilvl w:val="2"/>
        <w:numId w:val="33"/>
      </w:numPr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4760A0"/>
    <w:pPr>
      <w:keepLines/>
      <w:numPr>
        <w:ilvl w:val="3"/>
      </w:numPr>
      <w:tabs>
        <w:tab w:val="left" w:pos="5460"/>
      </w:tabs>
      <w:spacing w:before="260" w:after="260" w:line="260" w:lineRule="atLeast"/>
      <w:ind w:hangingChars="634" w:hanging="634"/>
      <w:outlineLvl w:val="3"/>
    </w:pPr>
    <w:rPr>
      <w:szCs w:val="28"/>
      <w:lang w:val="de-CH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760A0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760A0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760A0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760A0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760A0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semiHidden/>
    <w:pPr>
      <w:tabs>
        <w:tab w:val="left" w:pos="2835"/>
      </w:tabs>
      <w:spacing w:line="220" w:lineRule="exact"/>
    </w:pPr>
    <w:rPr>
      <w:rFonts w:ascii="Arial" w:hAnsi="Arial"/>
      <w:lang w:eastAsia="en-US"/>
    </w:rPr>
  </w:style>
  <w:style w:type="paragraph" w:customStyle="1" w:styleId="scfstandard">
    <w:name w:val="scf_standard"/>
    <w:rsid w:val="00275E57"/>
    <w:rPr>
      <w:rFonts w:ascii="Arial" w:hAnsi="Arial"/>
      <w:noProof/>
    </w:rPr>
  </w:style>
  <w:style w:type="paragraph" w:customStyle="1" w:styleId="scfbrieftext">
    <w:name w:val="scfbrieftext"/>
    <w:basedOn w:val="scfstandard"/>
    <w:rsid w:val="00275E57"/>
    <w:rPr>
      <w:noProof w:val="0"/>
    </w:rPr>
  </w:style>
  <w:style w:type="paragraph" w:styleId="Textkrper">
    <w:name w:val="Body Text"/>
    <w:basedOn w:val="Standard"/>
    <w:semiHidden/>
    <w:pPr>
      <w:spacing w:after="120"/>
    </w:pPr>
    <w:rPr>
      <w:rFonts w:ascii="Times New Roman" w:hAnsi="Times New Roman"/>
      <w:lang w:eastAsia="en-US"/>
    </w:rPr>
  </w:style>
  <w:style w:type="character" w:customStyle="1" w:styleId="Anrede1IhrZeichen">
    <w:name w:val="Anrede1IhrZeichen"/>
    <w:basedOn w:val="Absatz-Standardschriftart"/>
    <w:semiHidden/>
    <w:rPr>
      <w:rFonts w:ascii="Arial" w:hAnsi="Arial"/>
      <w:sz w:val="20"/>
    </w:rPr>
  </w:style>
  <w:style w:type="paragraph" w:customStyle="1" w:styleId="AbsatzTableFormat">
    <w:name w:val="AbsatzTableFormat"/>
    <w:basedOn w:val="Standard"/>
    <w:autoRedefine/>
    <w:semiHidden/>
    <w:rPr>
      <w:lang w:eastAsia="en-US"/>
    </w:rPr>
  </w:style>
  <w:style w:type="paragraph" w:customStyle="1" w:styleId="TextKrperAngebot">
    <w:name w:val="TextKörperAngebot"/>
    <w:basedOn w:val="NurText"/>
    <w:semiHidden/>
    <w:pPr>
      <w:keepNext/>
    </w:pPr>
    <w:rPr>
      <w:rFonts w:ascii="Arial" w:hAnsi="Arial" w:cs="Times New Roman"/>
      <w:lang w:eastAsia="en-US"/>
    </w:rPr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character" w:styleId="Seitenzahl">
    <w:name w:val="page number"/>
    <w:basedOn w:val="Absatz-Standardschriftart"/>
    <w:semiHidden/>
    <w:rPr>
      <w:rFonts w:ascii="Arial" w:hAnsi="Arial"/>
      <w:sz w:val="18"/>
    </w:rPr>
  </w:style>
  <w:style w:type="paragraph" w:customStyle="1" w:styleId="scforgzeile">
    <w:name w:val="scforgzeile"/>
    <w:basedOn w:val="scfstandard"/>
    <w:rsid w:val="00275E57"/>
    <w:pPr>
      <w:tabs>
        <w:tab w:val="right" w:pos="10206"/>
      </w:tabs>
      <w:spacing w:line="160" w:lineRule="exact"/>
    </w:pPr>
    <w:rPr>
      <w:sz w:val="14"/>
    </w:rPr>
  </w:style>
  <w:style w:type="paragraph" w:customStyle="1" w:styleId="scfZweitekopfzeile">
    <w:name w:val="scfZweitekopfzeile"/>
    <w:basedOn w:val="scfstandard"/>
    <w:rsid w:val="00275E57"/>
    <w:pPr>
      <w:spacing w:line="200" w:lineRule="exac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D539B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C6503"/>
    <w:pPr>
      <w:spacing w:after="260" w:line="380" w:lineRule="atLeast"/>
    </w:pPr>
    <w:rPr>
      <w:rFonts w:cs="Arial"/>
      <w:b/>
      <w:spacing w:val="8"/>
      <w:sz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9C6503"/>
    <w:rPr>
      <w:rFonts w:ascii="Arial" w:hAnsi="Arial" w:cs="Arial"/>
      <w:b/>
      <w:spacing w:val="8"/>
      <w:sz w:val="36"/>
      <w:lang w:val="de-CH"/>
    </w:rPr>
  </w:style>
  <w:style w:type="paragraph" w:styleId="Listenabsatz">
    <w:name w:val="List Paragraph"/>
    <w:basedOn w:val="Standard"/>
    <w:uiPriority w:val="34"/>
    <w:qFormat/>
    <w:rsid w:val="009C6503"/>
    <w:pPr>
      <w:spacing w:line="280" w:lineRule="atLeast"/>
      <w:ind w:left="708"/>
    </w:pPr>
    <w:rPr>
      <w:rFonts w:cs="Arial"/>
      <w:spacing w:val="2"/>
      <w:lang w:val="de-CH"/>
    </w:rPr>
  </w:style>
  <w:style w:type="paragraph" w:styleId="StandardWeb">
    <w:name w:val="Normal (Web)"/>
    <w:basedOn w:val="Standard"/>
    <w:uiPriority w:val="99"/>
    <w:unhideWhenUsed/>
    <w:rsid w:val="0096242D"/>
    <w:pPr>
      <w:spacing w:before="100" w:beforeAutospacing="1" w:after="100" w:afterAutospacing="1"/>
    </w:pPr>
    <w:rPr>
      <w:rFonts w:ascii="Times New Roman" w:hAnsi="Times New Roman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96242D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53FCB"/>
    <w:rPr>
      <w:color w:val="808080"/>
    </w:rPr>
  </w:style>
  <w:style w:type="table" w:styleId="Tabellenraster">
    <w:name w:val="Table Grid"/>
    <w:basedOn w:val="NormaleTabelle"/>
    <w:rsid w:val="00A5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0101F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101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styleId="SchwacheHervorhebung">
    <w:name w:val="Subtle Emphasis"/>
    <w:basedOn w:val="Absatz-Standardschriftart"/>
    <w:uiPriority w:val="19"/>
    <w:qFormat/>
    <w:rsid w:val="0080101F"/>
    <w:rPr>
      <w:i/>
      <w:iCs/>
      <w:color w:val="404040" w:themeColor="text1" w:themeTint="BF"/>
    </w:rPr>
  </w:style>
  <w:style w:type="character" w:customStyle="1" w:styleId="berschrift4Zchn">
    <w:name w:val="Überschrift 4 Zchn"/>
    <w:basedOn w:val="Absatz-Standardschriftart"/>
    <w:link w:val="berschrift4"/>
    <w:rsid w:val="004760A0"/>
    <w:rPr>
      <w:rFonts w:ascii="Arial" w:hAnsi="Arial" w:cs="Arial"/>
      <w:b/>
      <w:bCs/>
      <w:szCs w:val="28"/>
      <w:lang w:val="de-CH"/>
    </w:rPr>
  </w:style>
  <w:style w:type="paragraph" w:styleId="Listennummer5">
    <w:name w:val="List Number 5"/>
    <w:basedOn w:val="Standard"/>
    <w:rsid w:val="004760A0"/>
    <w:pPr>
      <w:numPr>
        <w:numId w:val="30"/>
      </w:numPr>
      <w:spacing w:line="280" w:lineRule="atLeast"/>
      <w:contextualSpacing/>
    </w:pPr>
    <w:rPr>
      <w:rFonts w:cs="Arial"/>
      <w:spacing w:val="2"/>
      <w:sz w:val="20"/>
      <w:szCs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4760A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476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4760A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4760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4760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semiHidden/>
    <w:unhideWhenUsed/>
    <w:rsid w:val="00714F8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714F8A"/>
    <w:rPr>
      <w:rFonts w:ascii="Segoe UI" w:hAnsi="Segoe UI" w:cs="Segoe UI"/>
      <w:sz w:val="18"/>
      <w:szCs w:val="18"/>
    </w:rPr>
  </w:style>
  <w:style w:type="character" w:styleId="Fett">
    <w:name w:val="Strong"/>
    <w:basedOn w:val="Absatz-Standardschriftart"/>
    <w:qFormat/>
    <w:rsid w:val="00C90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iemens\SCF\templates\scf_basis\scf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scf.dot</Template>
  <TotalTime>0</TotalTime>
  <Pages>2</Pages>
  <Words>245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Siemens AG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>SCF Basis</dc:subject>
  <dc:creator>Urs Haesler</dc:creator>
  <cp:keywords>Leere Vorlage mit Logo neutral/leer</cp:keywords>
  <dc:description>Diese Vorlage ist gültig ab 09/2013</dc:description>
  <cp:lastModifiedBy>Ioannis Christodoulakis</cp:lastModifiedBy>
  <cp:revision>3</cp:revision>
  <cp:lastPrinted>2017-05-08T11:30:00Z</cp:lastPrinted>
  <dcterms:created xsi:type="dcterms:W3CDTF">2017-05-22T08:55:00Z</dcterms:created>
  <dcterms:modified xsi:type="dcterms:W3CDTF">2020-10-01T17:28:00Z</dcterms:modified>
  <cp:category>2008-09-30/sw;2011-04-01/sw;SCFInfo2014-05-14/sw</cp:category>
</cp:coreProperties>
</file>